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50A3" w14:textId="3D4C9BD0" w:rsidR="00717242" w:rsidRPr="0016565C" w:rsidRDefault="00894C41" w:rsidP="000056B6">
      <w:pPr>
        <w:tabs>
          <w:tab w:val="right" w:pos="9900"/>
        </w:tabs>
        <w:rPr>
          <w:rFonts w:asciiTheme="minorHAnsi" w:hAnsiTheme="minorHAnsi" w:cstheme="minorHAnsi"/>
          <w:color w:val="000000" w:themeColor="text1"/>
          <w:sz w:val="24"/>
        </w:rPr>
      </w:pPr>
      <w:r w:rsidRPr="000056B6">
        <w:rPr>
          <w:rFonts w:ascii="Arial" w:hAnsi="Arial" w:cs="Arial"/>
          <w:b/>
          <w:sz w:val="24"/>
        </w:rPr>
        <w:t xml:space="preserve">FINAL </w:t>
      </w:r>
      <w:r w:rsidR="00193A2B">
        <w:rPr>
          <w:rFonts w:ascii="Arial" w:hAnsi="Arial" w:cs="Arial"/>
          <w:b/>
          <w:sz w:val="24"/>
        </w:rPr>
        <w:t>T</w:t>
      </w:r>
      <w:r w:rsidR="00A8020E">
        <w:rPr>
          <w:rFonts w:ascii="Arial" w:hAnsi="Arial" w:cs="Arial"/>
          <w:b/>
          <w:sz w:val="24"/>
        </w:rPr>
        <w:t>EST</w:t>
      </w:r>
      <w:r w:rsidR="00457950" w:rsidRPr="0016565C">
        <w:rPr>
          <w:rFonts w:asciiTheme="minorHAnsi" w:hAnsiTheme="minorHAnsi" w:cstheme="minorHAnsi"/>
          <w:color w:val="000000" w:themeColor="text1"/>
          <w:sz w:val="24"/>
        </w:rPr>
        <w:tab/>
      </w:r>
      <w:r w:rsidR="00A801B6">
        <w:rPr>
          <w:rFonts w:asciiTheme="minorHAnsi" w:hAnsiTheme="minorHAnsi" w:cstheme="minorHAnsi"/>
          <w:noProof/>
          <w:color w:val="000000" w:themeColor="text1"/>
          <w:sz w:val="24"/>
          <w:lang w:val="en-US"/>
        </w:rPr>
        <w:drawing>
          <wp:inline distT="0" distB="0" distL="0" distR="0" wp14:anchorId="08E20778" wp14:editId="48E043B1">
            <wp:extent cx="1050973" cy="27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eca-logo-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80" cy="2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4E24" w14:textId="77777777" w:rsidR="000B65AE" w:rsidRPr="0016565C" w:rsidRDefault="000B65AE" w:rsidP="000056B6">
      <w:pPr>
        <w:tabs>
          <w:tab w:val="right" w:pos="9900"/>
        </w:tabs>
        <w:rPr>
          <w:rFonts w:asciiTheme="minorHAnsi" w:hAnsiTheme="minorHAnsi" w:cstheme="minorHAnsi"/>
          <w:color w:val="000000" w:themeColor="text1"/>
          <w:sz w:val="24"/>
        </w:rPr>
      </w:pPr>
    </w:p>
    <w:tbl>
      <w:tblPr>
        <w:tblStyle w:val="TableGrid"/>
        <w:tblW w:w="10629" w:type="dxa"/>
        <w:tblLook w:val="04A0" w:firstRow="1" w:lastRow="0" w:firstColumn="1" w:lastColumn="0" w:noHBand="0" w:noVBand="1"/>
        <w:tblCaption w:val="Term, COurse Name, Course Code, and Exam Version"/>
      </w:tblPr>
      <w:tblGrid>
        <w:gridCol w:w="1440"/>
        <w:gridCol w:w="5804"/>
        <w:gridCol w:w="2178"/>
        <w:gridCol w:w="1207"/>
      </w:tblGrid>
      <w:tr w:rsidR="00064FCE" w:rsidRPr="00064FCE" w14:paraId="3C903366" w14:textId="77777777" w:rsidTr="006760E9">
        <w:trPr>
          <w:trHeight w:val="350"/>
          <w:tblHeader/>
        </w:trPr>
        <w:tc>
          <w:tcPr>
            <w:tcW w:w="1440" w:type="dxa"/>
            <w:shd w:val="clear" w:color="auto" w:fill="000000" w:themeFill="text1"/>
          </w:tcPr>
          <w:p w14:paraId="01CA7527" w14:textId="77777777" w:rsidR="000B65AE" w:rsidRPr="006760E9" w:rsidRDefault="000B65AE" w:rsidP="00233FD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6760E9">
              <w:rPr>
                <w:rFonts w:asciiTheme="minorHAnsi" w:hAnsiTheme="minorHAnsi" w:cstheme="minorHAnsi"/>
                <w:color w:val="FFFFFF" w:themeColor="background1"/>
                <w:sz w:val="22"/>
              </w:rPr>
              <w:t>TERM</w:t>
            </w:r>
          </w:p>
        </w:tc>
        <w:tc>
          <w:tcPr>
            <w:tcW w:w="5804" w:type="dxa"/>
            <w:shd w:val="clear" w:color="auto" w:fill="000000" w:themeFill="text1"/>
          </w:tcPr>
          <w:p w14:paraId="4EFD03E0" w14:textId="77777777" w:rsidR="000B65AE" w:rsidRPr="006760E9" w:rsidRDefault="000B65AE" w:rsidP="00233FD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6760E9">
              <w:rPr>
                <w:rFonts w:asciiTheme="minorHAnsi" w:hAnsiTheme="minorHAnsi" w:cstheme="minorHAnsi"/>
                <w:color w:val="FFFFFF" w:themeColor="background1"/>
                <w:sz w:val="22"/>
              </w:rPr>
              <w:t>COURSE NAME</w:t>
            </w:r>
          </w:p>
        </w:tc>
        <w:tc>
          <w:tcPr>
            <w:tcW w:w="2178" w:type="dxa"/>
            <w:shd w:val="clear" w:color="auto" w:fill="000000" w:themeFill="text1"/>
          </w:tcPr>
          <w:p w14:paraId="5B8A96BF" w14:textId="77777777" w:rsidR="000B65AE" w:rsidRPr="006760E9" w:rsidRDefault="000B65AE" w:rsidP="00233FD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6760E9">
              <w:rPr>
                <w:rFonts w:asciiTheme="minorHAnsi" w:hAnsiTheme="minorHAnsi" w:cstheme="minorHAnsi"/>
                <w:color w:val="FFFFFF" w:themeColor="background1"/>
                <w:sz w:val="22"/>
              </w:rPr>
              <w:t>COURSE CODE</w:t>
            </w:r>
          </w:p>
        </w:tc>
        <w:tc>
          <w:tcPr>
            <w:tcW w:w="1207" w:type="dxa"/>
            <w:shd w:val="clear" w:color="auto" w:fill="000000" w:themeFill="text1"/>
          </w:tcPr>
          <w:p w14:paraId="6EC5FD38" w14:textId="77777777" w:rsidR="000B65AE" w:rsidRPr="006760E9" w:rsidRDefault="000B65AE" w:rsidP="00233FD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6760E9">
              <w:rPr>
                <w:rFonts w:asciiTheme="minorHAnsi" w:hAnsiTheme="minorHAnsi" w:cstheme="minorHAnsi"/>
                <w:color w:val="FFFFFF" w:themeColor="background1"/>
                <w:sz w:val="22"/>
              </w:rPr>
              <w:t>VERSION</w:t>
            </w:r>
          </w:p>
        </w:tc>
      </w:tr>
      <w:tr w:rsidR="00064FCE" w:rsidRPr="00064FCE" w14:paraId="0659804E" w14:textId="77777777" w:rsidTr="006760E9">
        <w:trPr>
          <w:trHeight w:val="971"/>
        </w:trPr>
        <w:tc>
          <w:tcPr>
            <w:tcW w:w="1440" w:type="dxa"/>
          </w:tcPr>
          <w:p w14:paraId="1D84CA18" w14:textId="77777777" w:rsidR="000B65AE" w:rsidRDefault="009A7A3D" w:rsidP="000B65AE">
            <w:pPr>
              <w:jc w:val="center"/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</w:pPr>
            <w:r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SUMMER</w:t>
            </w:r>
          </w:p>
          <w:p w14:paraId="031092D2" w14:textId="4048563A" w:rsidR="009A7A3D" w:rsidRPr="00A31A19" w:rsidRDefault="009A7A3D" w:rsidP="000B65AE">
            <w:pPr>
              <w:jc w:val="center"/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</w:pPr>
            <w:r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2020</w:t>
            </w:r>
          </w:p>
        </w:tc>
        <w:tc>
          <w:tcPr>
            <w:tcW w:w="5804" w:type="dxa"/>
          </w:tcPr>
          <w:p w14:paraId="2DDD2FB2" w14:textId="686B6644" w:rsidR="000B65AE" w:rsidRPr="00A31A19" w:rsidRDefault="009A7A3D" w:rsidP="00B40A51">
            <w:pPr>
              <w:jc w:val="center"/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</w:pPr>
            <w:r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GAME CONTENT CREATION</w:t>
            </w:r>
          </w:p>
        </w:tc>
        <w:tc>
          <w:tcPr>
            <w:tcW w:w="2178" w:type="dxa"/>
          </w:tcPr>
          <w:p w14:paraId="197B9C5B" w14:textId="19FA4CCA" w:rsidR="000B65AE" w:rsidRPr="00A31A19" w:rsidRDefault="00252C40" w:rsidP="00BE0E8C">
            <w:pPr>
              <w:jc w:val="center"/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</w:pPr>
            <w:r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DPS</w:t>
            </w:r>
            <w:r w:rsidR="00776A4A"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9</w:t>
            </w:r>
            <w:r w:rsidR="009A7A3D"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36</w:t>
            </w:r>
          </w:p>
        </w:tc>
        <w:tc>
          <w:tcPr>
            <w:tcW w:w="1207" w:type="dxa"/>
          </w:tcPr>
          <w:p w14:paraId="362A0DA0" w14:textId="573FFF03" w:rsidR="000B65AE" w:rsidRPr="00A31A19" w:rsidRDefault="009A7A3D" w:rsidP="000B65AE">
            <w:pPr>
              <w:jc w:val="center"/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</w:pPr>
            <w:r>
              <w:rPr>
                <w:rFonts w:asciiTheme="minorHAnsi" w:hAnsiTheme="minorHAnsi" w:cstheme="minorHAnsi"/>
                <w:color w:val="D0CECE" w:themeColor="background2" w:themeShade="E6"/>
                <w:sz w:val="22"/>
              </w:rPr>
              <w:t>A</w:t>
            </w:r>
          </w:p>
        </w:tc>
      </w:tr>
    </w:tbl>
    <w:p w14:paraId="329BE742" w14:textId="77777777" w:rsidR="00717242" w:rsidRPr="0016565C" w:rsidRDefault="00717242">
      <w:pPr>
        <w:jc w:val="center"/>
        <w:rPr>
          <w:rFonts w:asciiTheme="minorHAnsi" w:hAnsiTheme="minorHAnsi" w:cstheme="minorHAnsi"/>
          <w:color w:val="000000" w:themeColor="text1"/>
          <w:sz w:val="24"/>
        </w:rPr>
      </w:pPr>
    </w:p>
    <w:tbl>
      <w:tblPr>
        <w:tblStyle w:val="TableGrid"/>
        <w:tblW w:w="7123" w:type="dxa"/>
        <w:jc w:val="center"/>
        <w:tblLook w:val="04A0" w:firstRow="1" w:lastRow="0" w:firstColumn="1" w:lastColumn="0" w:noHBand="0" w:noVBand="1"/>
        <w:tblCaption w:val="Student Name, Student Number, and Section"/>
      </w:tblPr>
      <w:tblGrid>
        <w:gridCol w:w="2160"/>
        <w:gridCol w:w="4963"/>
      </w:tblGrid>
      <w:tr w:rsidR="0016565C" w:rsidRPr="0016565C" w14:paraId="395997FE" w14:textId="77777777" w:rsidTr="006760E9">
        <w:trPr>
          <w:trHeight w:val="617"/>
          <w:tblHeader/>
          <w:jc w:val="center"/>
        </w:trPr>
        <w:tc>
          <w:tcPr>
            <w:tcW w:w="2160" w:type="dxa"/>
            <w:vAlign w:val="center"/>
          </w:tcPr>
          <w:p w14:paraId="2203AE4A" w14:textId="77777777" w:rsidR="000B65AE" w:rsidRPr="0016565C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16565C">
              <w:rPr>
                <w:rFonts w:asciiTheme="minorHAnsi" w:hAnsiTheme="minorHAnsi" w:cstheme="minorHAnsi"/>
                <w:color w:val="000000" w:themeColor="text1"/>
                <w:sz w:val="24"/>
              </w:rPr>
              <w:t>Name</w:t>
            </w:r>
          </w:p>
        </w:tc>
        <w:tc>
          <w:tcPr>
            <w:tcW w:w="4963" w:type="dxa"/>
            <w:vAlign w:val="center"/>
          </w:tcPr>
          <w:p w14:paraId="02420229" w14:textId="77777777" w:rsidR="000B65AE" w:rsidRPr="0016565C" w:rsidRDefault="006760E9" w:rsidP="006760E9">
            <w:pPr>
              <w:tabs>
                <w:tab w:val="left" w:pos="2160"/>
                <w:tab w:val="right" w:pos="9900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6760E9"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>(write your full name here)</w:t>
            </w:r>
          </w:p>
        </w:tc>
      </w:tr>
      <w:tr w:rsidR="0016565C" w:rsidRPr="0016565C" w14:paraId="026246F7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3D28AE7D" w14:textId="77777777" w:rsidR="000B65AE" w:rsidRPr="0016565C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16565C">
              <w:rPr>
                <w:rFonts w:asciiTheme="minorHAnsi" w:hAnsiTheme="minorHAnsi" w:cstheme="minorHAnsi"/>
                <w:color w:val="000000" w:themeColor="text1"/>
                <w:sz w:val="24"/>
              </w:rPr>
              <w:t>Student Number</w:t>
            </w:r>
          </w:p>
        </w:tc>
        <w:tc>
          <w:tcPr>
            <w:tcW w:w="4963" w:type="dxa"/>
            <w:vAlign w:val="center"/>
          </w:tcPr>
          <w:p w14:paraId="5CBAB944" w14:textId="77777777" w:rsidR="000B65AE" w:rsidRPr="0016565C" w:rsidRDefault="006760E9" w:rsidP="006760E9">
            <w:pPr>
              <w:tabs>
                <w:tab w:val="left" w:pos="2160"/>
                <w:tab w:val="right" w:pos="9900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u w:val="single"/>
              </w:rPr>
            </w:pPr>
            <w:r w:rsidRPr="006760E9"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 xml:space="preserve">(write your </w:t>
            </w:r>
            <w:r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>student number</w:t>
            </w:r>
            <w:r w:rsidRPr="006760E9"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 xml:space="preserve"> here)</w:t>
            </w:r>
          </w:p>
        </w:tc>
      </w:tr>
      <w:tr w:rsidR="000B65AE" w:rsidRPr="0016565C" w14:paraId="4DD12C64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0F491C5E" w14:textId="77777777" w:rsidR="000B65AE" w:rsidRPr="0016565C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16565C">
              <w:rPr>
                <w:rFonts w:asciiTheme="minorHAnsi" w:hAnsiTheme="minorHAnsi" w:cstheme="minorHAnsi"/>
                <w:color w:val="000000" w:themeColor="text1"/>
                <w:sz w:val="24"/>
              </w:rPr>
              <w:t>Section</w:t>
            </w:r>
          </w:p>
        </w:tc>
        <w:tc>
          <w:tcPr>
            <w:tcW w:w="4963" w:type="dxa"/>
            <w:vAlign w:val="center"/>
          </w:tcPr>
          <w:p w14:paraId="02D20331" w14:textId="77777777" w:rsidR="000B65AE" w:rsidRPr="0016565C" w:rsidRDefault="006760E9" w:rsidP="006760E9">
            <w:pPr>
              <w:tabs>
                <w:tab w:val="left" w:pos="2160"/>
                <w:tab w:val="right" w:pos="9900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u w:val="single"/>
              </w:rPr>
            </w:pPr>
            <w:r w:rsidRPr="006760E9"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 xml:space="preserve">(write your </w:t>
            </w:r>
            <w:r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>section number here</w:t>
            </w:r>
            <w:r w:rsidRPr="006760E9">
              <w:rPr>
                <w:rFonts w:asciiTheme="minorHAnsi" w:hAnsiTheme="minorHAnsi" w:cstheme="minorHAnsi"/>
                <w:color w:val="D0CECE" w:themeColor="background2" w:themeShade="E6"/>
                <w:sz w:val="24"/>
              </w:rPr>
              <w:t>)</w:t>
            </w:r>
          </w:p>
        </w:tc>
      </w:tr>
    </w:tbl>
    <w:p w14:paraId="6CA0DE01" w14:textId="77777777" w:rsidR="007C134B" w:rsidRPr="0016565C" w:rsidRDefault="007C134B">
      <w:pPr>
        <w:rPr>
          <w:rFonts w:asciiTheme="minorHAnsi" w:hAnsiTheme="minorHAnsi" w:cstheme="minorHAnsi"/>
          <w:color w:val="000000" w:themeColor="text1"/>
          <w:sz w:val="24"/>
        </w:rPr>
      </w:pPr>
    </w:p>
    <w:p w14:paraId="7271CFDC" w14:textId="53129A0A" w:rsidR="007C134B" w:rsidRPr="0016565C" w:rsidRDefault="007C134B" w:rsidP="007C134B">
      <w:pPr>
        <w:rPr>
          <w:rFonts w:asciiTheme="minorHAnsi" w:hAnsiTheme="minorHAnsi" w:cstheme="minorHAnsi"/>
          <w:color w:val="000000" w:themeColor="text1"/>
          <w:sz w:val="24"/>
        </w:rPr>
      </w:pPr>
      <w:r w:rsidRPr="0016565C">
        <w:rPr>
          <w:rFonts w:asciiTheme="minorHAnsi" w:hAnsiTheme="minorHAnsi" w:cstheme="minorHAnsi"/>
          <w:color w:val="000000" w:themeColor="text1"/>
          <w:sz w:val="24"/>
        </w:rPr>
        <w:t>DATE: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 w:rsidR="009A7A3D">
        <w:rPr>
          <w:rFonts w:asciiTheme="minorHAnsi" w:hAnsiTheme="minorHAnsi" w:cstheme="minorHAnsi"/>
          <w:color w:val="000000" w:themeColor="text1"/>
          <w:sz w:val="24"/>
        </w:rPr>
        <w:t xml:space="preserve">         AUGUST 12, 2020</w:t>
      </w:r>
    </w:p>
    <w:p w14:paraId="134022BC" w14:textId="77777777" w:rsidR="007C134B" w:rsidRPr="0016565C" w:rsidRDefault="007C134B">
      <w:pPr>
        <w:rPr>
          <w:rFonts w:asciiTheme="minorHAnsi" w:hAnsiTheme="minorHAnsi" w:cstheme="minorHAnsi"/>
          <w:color w:val="000000" w:themeColor="text1"/>
          <w:sz w:val="24"/>
        </w:rPr>
      </w:pPr>
    </w:p>
    <w:p w14:paraId="3B77E266" w14:textId="77777777" w:rsidR="00FE63C7" w:rsidRPr="0016565C" w:rsidRDefault="00FE63C7" w:rsidP="00FE63C7">
      <w:pPr>
        <w:outlineLvl w:val="0"/>
        <w:rPr>
          <w:rFonts w:asciiTheme="minorHAnsi" w:hAnsiTheme="minorHAnsi" w:cstheme="minorHAnsi"/>
          <w:color w:val="000000" w:themeColor="text1"/>
          <w:sz w:val="24"/>
        </w:rPr>
      </w:pPr>
      <w:r w:rsidRPr="0016565C">
        <w:rPr>
          <w:rFonts w:asciiTheme="minorHAnsi" w:hAnsiTheme="minorHAnsi" w:cstheme="minorHAnsi"/>
          <w:color w:val="000000" w:themeColor="text1"/>
          <w:sz w:val="24"/>
        </w:rPr>
        <w:t>TIME ALLOWED: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</w:rPr>
        <w:t>110 MINUTES</w:t>
      </w:r>
    </w:p>
    <w:p w14:paraId="01352A64" w14:textId="77777777" w:rsidR="00FE63C7" w:rsidRPr="0016565C" w:rsidRDefault="00FE63C7" w:rsidP="00FE63C7">
      <w:pPr>
        <w:rPr>
          <w:rFonts w:asciiTheme="minorHAnsi" w:hAnsiTheme="minorHAnsi" w:cstheme="minorHAnsi"/>
          <w:color w:val="000000" w:themeColor="text1"/>
          <w:sz w:val="24"/>
        </w:rPr>
      </w:pPr>
      <w:r w:rsidRPr="0016565C">
        <w:rPr>
          <w:rFonts w:asciiTheme="minorHAnsi" w:hAnsiTheme="minorHAnsi" w:cstheme="minorHAnsi"/>
          <w:color w:val="000000" w:themeColor="text1"/>
          <w:sz w:val="24"/>
        </w:rPr>
        <w:t>PERCENTAGE: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</w:rPr>
        <w:t xml:space="preserve">         20</w:t>
      </w:r>
    </w:p>
    <w:p w14:paraId="6FA7EECE" w14:textId="77777777" w:rsidR="00FE63C7" w:rsidRPr="0016565C" w:rsidRDefault="00FE63C7" w:rsidP="00FE63C7">
      <w:pPr>
        <w:tabs>
          <w:tab w:val="left" w:pos="2160"/>
          <w:tab w:val="right" w:pos="8280"/>
          <w:tab w:val="left" w:pos="8640"/>
        </w:tabs>
        <w:rPr>
          <w:rFonts w:asciiTheme="minorHAnsi" w:hAnsiTheme="minorHAnsi" w:cstheme="minorHAnsi"/>
          <w:color w:val="000000" w:themeColor="text1"/>
          <w:sz w:val="24"/>
        </w:rPr>
      </w:pPr>
      <w:r w:rsidRPr="0016565C">
        <w:rPr>
          <w:rFonts w:asciiTheme="minorHAnsi" w:hAnsiTheme="minorHAnsi" w:cstheme="minorHAnsi"/>
          <w:color w:val="000000" w:themeColor="text1"/>
          <w:sz w:val="24"/>
        </w:rPr>
        <w:t xml:space="preserve">TOTAL MARKS: 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</w:rPr>
        <w:t xml:space="preserve">        100</w:t>
      </w:r>
    </w:p>
    <w:p w14:paraId="188142AF" w14:textId="77777777" w:rsidR="00FE63C7" w:rsidRPr="0016565C" w:rsidRDefault="00FE63C7" w:rsidP="00FE63C7">
      <w:pPr>
        <w:rPr>
          <w:rFonts w:asciiTheme="minorHAnsi" w:hAnsiTheme="minorHAnsi" w:cstheme="minorHAnsi"/>
          <w:color w:val="000000" w:themeColor="text1"/>
          <w:sz w:val="24"/>
        </w:rPr>
      </w:pPr>
      <w:r w:rsidRPr="0016565C">
        <w:rPr>
          <w:rFonts w:asciiTheme="minorHAnsi" w:hAnsiTheme="minorHAnsi" w:cstheme="minorHAnsi"/>
          <w:color w:val="000000" w:themeColor="text1"/>
          <w:sz w:val="24"/>
        </w:rPr>
        <w:t xml:space="preserve">PROFESSOR(S): 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</w:rPr>
        <w:t>Alireza Moghaddam &amp; Catherine Leung</w:t>
      </w:r>
    </w:p>
    <w:p w14:paraId="31E7FD88" w14:textId="77777777" w:rsidR="00FE63C7" w:rsidRPr="0016565C" w:rsidRDefault="00FE63C7" w:rsidP="00FE63C7">
      <w:pPr>
        <w:rPr>
          <w:rFonts w:asciiTheme="minorHAnsi" w:hAnsiTheme="minorHAnsi" w:cstheme="minorHAnsi"/>
          <w:color w:val="000000" w:themeColor="text1"/>
          <w:sz w:val="8"/>
        </w:rPr>
      </w:pPr>
    </w:p>
    <w:p w14:paraId="2BF60899" w14:textId="77777777" w:rsidR="00FE63C7" w:rsidRPr="0016565C" w:rsidRDefault="00FE63C7" w:rsidP="00FE63C7">
      <w:pPr>
        <w:rPr>
          <w:rFonts w:asciiTheme="minorHAnsi" w:hAnsiTheme="minorHAnsi" w:cstheme="minorHAnsi"/>
          <w:color w:val="000000" w:themeColor="text1"/>
          <w:sz w:val="24"/>
        </w:rPr>
      </w:pPr>
    </w:p>
    <w:p w14:paraId="18B4A648" w14:textId="77777777" w:rsidR="00FE63C7" w:rsidRPr="0016565C" w:rsidRDefault="00FE63C7" w:rsidP="00FE63C7">
      <w:pPr>
        <w:outlineLvl w:val="0"/>
        <w:rPr>
          <w:rFonts w:asciiTheme="minorHAnsi" w:hAnsiTheme="minorHAnsi" w:cstheme="minorHAnsi"/>
          <w:color w:val="000000" w:themeColor="text1"/>
          <w:sz w:val="24"/>
          <w:u w:val="single"/>
        </w:rPr>
      </w:pPr>
      <w:r w:rsidRPr="0016565C">
        <w:rPr>
          <w:rFonts w:asciiTheme="minorHAnsi" w:hAnsiTheme="minorHAnsi" w:cstheme="minorHAnsi"/>
          <w:color w:val="000000" w:themeColor="text1"/>
          <w:sz w:val="24"/>
          <w:u w:val="single"/>
        </w:rPr>
        <w:t>SPECIAL INSTRUCTIONS:</w:t>
      </w:r>
    </w:p>
    <w:p w14:paraId="655BE3AF" w14:textId="77777777" w:rsidR="00FE63C7" w:rsidRPr="0016565C" w:rsidRDefault="00FE63C7" w:rsidP="00FE63C7">
      <w:pPr>
        <w:rPr>
          <w:rFonts w:asciiTheme="minorHAnsi" w:hAnsiTheme="minorHAnsi" w:cstheme="minorHAnsi"/>
          <w:color w:val="000000" w:themeColor="text1"/>
          <w:sz w:val="24"/>
          <w:u w:val="single"/>
        </w:rPr>
      </w:pPr>
    </w:p>
    <w:p w14:paraId="6DE85BD7" w14:textId="77777777" w:rsidR="00601939" w:rsidRDefault="00601939" w:rsidP="00601939">
      <w:pPr>
        <w:numPr>
          <w:ilvl w:val="0"/>
          <w:numId w:val="38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This is an open book exam. So, you are allowed to use course materials as well as your previous works</w:t>
      </w:r>
    </w:p>
    <w:p w14:paraId="06183E65" w14:textId="4B663358" w:rsidR="00601939" w:rsidRPr="00724AFC" w:rsidRDefault="00601939" w:rsidP="00601939">
      <w:pPr>
        <w:numPr>
          <w:ilvl w:val="0"/>
          <w:numId w:val="38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sz w:val="24"/>
        </w:rPr>
        <w:t>You are requested to implement what you are asked using 3DSMAX 2020.</w:t>
      </w:r>
    </w:p>
    <w:p w14:paraId="2ACC9B4D" w14:textId="101F13A1" w:rsidR="00724AFC" w:rsidRDefault="00724AFC" w:rsidP="00601939">
      <w:pPr>
        <w:numPr>
          <w:ilvl w:val="0"/>
          <w:numId w:val="38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Submit a video capture of your scene, be sure to clearly demostrate each of the requirements</w:t>
      </w:r>
    </w:p>
    <w:p w14:paraId="02A254CF" w14:textId="1C1F5DDE" w:rsidR="00724AFC" w:rsidRPr="00724AFC" w:rsidRDefault="00724AFC" w:rsidP="00601939">
      <w:pPr>
        <w:numPr>
          <w:ilvl w:val="0"/>
          <w:numId w:val="38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Submit the 3DS Max file and all assets into your github repository.  Please name all files using the prefix (start the file name with) "finaltest-</w:t>
      </w:r>
      <w:r w:rsidRPr="00724AFC">
        <w:rPr>
          <w:rFonts w:asciiTheme="minorHAnsi" w:hAnsiTheme="minorHAnsi" w:cstheme="minorHAnsi"/>
          <w:i/>
          <w:color w:val="000000" w:themeColor="text1"/>
          <w:sz w:val="24"/>
        </w:rPr>
        <w:t>yourname</w:t>
      </w:r>
      <w:r>
        <w:rPr>
          <w:rFonts w:asciiTheme="minorHAnsi" w:hAnsiTheme="minorHAnsi" w:cstheme="minorHAnsi"/>
          <w:color w:val="000000" w:themeColor="text1"/>
          <w:sz w:val="24"/>
        </w:rPr>
        <w:t>"</w:t>
      </w:r>
    </w:p>
    <w:p w14:paraId="1421C968" w14:textId="77777777" w:rsidR="00FE63C7" w:rsidRPr="0016565C" w:rsidRDefault="00FE63C7" w:rsidP="00FE63C7">
      <w:pPr>
        <w:rPr>
          <w:rFonts w:asciiTheme="minorHAnsi" w:hAnsiTheme="minorHAnsi" w:cstheme="minorHAnsi"/>
          <w:color w:val="000000" w:themeColor="text1"/>
          <w:sz w:val="24"/>
        </w:rPr>
      </w:pPr>
    </w:p>
    <w:p w14:paraId="30D6EB4E" w14:textId="77777777" w:rsidR="007C134B" w:rsidRPr="0016565C" w:rsidRDefault="007C134B" w:rsidP="007C134B">
      <w:pPr>
        <w:rPr>
          <w:rFonts w:asciiTheme="minorHAnsi" w:hAnsiTheme="minorHAnsi" w:cstheme="minorHAnsi"/>
          <w:color w:val="000000" w:themeColor="text1"/>
          <w:sz w:val="24"/>
        </w:rPr>
      </w:pPr>
    </w:p>
    <w:p w14:paraId="400DECC6" w14:textId="16DE307D" w:rsidR="007C134B" w:rsidRDefault="007C134B" w:rsidP="00CC7ED4">
      <w:pPr>
        <w:outlineLvl w:val="0"/>
        <w:rPr>
          <w:rFonts w:asciiTheme="minorHAnsi" w:hAnsiTheme="minorHAnsi" w:cstheme="minorHAnsi"/>
          <w:color w:val="000000" w:themeColor="text1"/>
          <w:sz w:val="24"/>
        </w:rPr>
      </w:pPr>
      <w:r w:rsidRPr="0016565C">
        <w:rPr>
          <w:rFonts w:asciiTheme="minorHAnsi" w:hAnsiTheme="minorHAnsi" w:cstheme="minorHAnsi"/>
          <w:color w:val="000000" w:themeColor="text1"/>
          <w:sz w:val="24"/>
        </w:rPr>
        <w:t xml:space="preserve">This exam includes </w:t>
      </w:r>
      <w:r w:rsidR="00823134" w:rsidRPr="0016565C">
        <w:rPr>
          <w:rFonts w:asciiTheme="minorHAnsi" w:hAnsiTheme="minorHAnsi" w:cstheme="minorHAnsi"/>
          <w:color w:val="000000" w:themeColor="text1"/>
          <w:sz w:val="24"/>
        </w:rPr>
        <w:t xml:space="preserve">a </w:t>
      </w:r>
      <w:r w:rsidRPr="0016565C">
        <w:rPr>
          <w:rFonts w:asciiTheme="minorHAnsi" w:hAnsiTheme="minorHAnsi" w:cstheme="minorHAnsi"/>
          <w:i/>
          <w:color w:val="000000" w:themeColor="text1"/>
          <w:sz w:val="24"/>
        </w:rPr>
        <w:t>cover page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>, plus</w:t>
      </w:r>
      <w:r w:rsidR="00F565E7" w:rsidRPr="0016565C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="005A3E08" w:rsidRPr="0016565C">
        <w:rPr>
          <w:rFonts w:asciiTheme="minorHAnsi" w:hAnsiTheme="minorHAnsi" w:cstheme="minorHAnsi"/>
          <w:color w:val="000000" w:themeColor="text1"/>
          <w:sz w:val="24"/>
        </w:rPr>
        <w:t>__</w:t>
      </w:r>
      <w:r w:rsidR="001B1C55">
        <w:rPr>
          <w:rFonts w:asciiTheme="minorHAnsi" w:hAnsiTheme="minorHAnsi" w:cstheme="minorHAnsi"/>
          <w:color w:val="000000" w:themeColor="text1"/>
          <w:sz w:val="24"/>
        </w:rPr>
        <w:t>1</w:t>
      </w:r>
      <w:r w:rsidR="005A3E08" w:rsidRPr="0016565C">
        <w:rPr>
          <w:rFonts w:asciiTheme="minorHAnsi" w:hAnsiTheme="minorHAnsi" w:cstheme="minorHAnsi"/>
          <w:color w:val="000000" w:themeColor="text1"/>
          <w:sz w:val="24"/>
        </w:rPr>
        <w:t>__</w:t>
      </w:r>
      <w:r w:rsidR="00D93AFA" w:rsidRPr="0016565C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Pr="0016565C">
        <w:rPr>
          <w:rFonts w:asciiTheme="minorHAnsi" w:hAnsiTheme="minorHAnsi" w:cstheme="minorHAnsi"/>
          <w:color w:val="000000" w:themeColor="text1"/>
          <w:sz w:val="24"/>
        </w:rPr>
        <w:t>page</w:t>
      </w:r>
      <w:r w:rsidR="002207E6" w:rsidRPr="0016565C">
        <w:rPr>
          <w:rFonts w:asciiTheme="minorHAnsi" w:hAnsiTheme="minorHAnsi" w:cstheme="minorHAnsi"/>
          <w:color w:val="000000" w:themeColor="text1"/>
          <w:sz w:val="24"/>
        </w:rPr>
        <w:t>s</w:t>
      </w:r>
      <w:r w:rsidR="009A6C0D" w:rsidRPr="0016565C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="002B2214" w:rsidRPr="0016565C">
        <w:rPr>
          <w:rFonts w:asciiTheme="minorHAnsi" w:hAnsiTheme="minorHAnsi" w:cstheme="minorHAnsi"/>
          <w:color w:val="000000" w:themeColor="text1"/>
          <w:sz w:val="24"/>
        </w:rPr>
        <w:t xml:space="preserve">of </w:t>
      </w:r>
      <w:r w:rsidR="009A6C0D" w:rsidRPr="0016565C">
        <w:rPr>
          <w:rFonts w:asciiTheme="minorHAnsi" w:hAnsiTheme="minorHAnsi" w:cstheme="minorHAnsi"/>
          <w:color w:val="000000" w:themeColor="text1"/>
          <w:sz w:val="24"/>
        </w:rPr>
        <w:t xml:space="preserve">questions. </w:t>
      </w:r>
    </w:p>
    <w:p w14:paraId="71412ECF" w14:textId="77777777" w:rsidR="0033594A" w:rsidRDefault="0033594A" w:rsidP="00CC7ED4">
      <w:pPr>
        <w:outlineLvl w:val="0"/>
        <w:rPr>
          <w:rFonts w:asciiTheme="minorHAnsi" w:hAnsiTheme="minorHAnsi" w:cstheme="minorHAnsi"/>
          <w:color w:val="000000" w:themeColor="text1"/>
          <w:sz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06598" w14:paraId="3C1880DE" w14:textId="77777777" w:rsidTr="00E05951">
        <w:trPr>
          <w:trHeight w:val="404"/>
        </w:trPr>
        <w:tc>
          <w:tcPr>
            <w:tcW w:w="9926" w:type="dxa"/>
            <w:shd w:val="clear" w:color="auto" w:fill="000000" w:themeFill="text1"/>
            <w:vAlign w:val="center"/>
          </w:tcPr>
          <w:p w14:paraId="334D6B42" w14:textId="77777777" w:rsidR="00006598" w:rsidRDefault="00006598" w:rsidP="00E05951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SENECA’S ACADEMIC INTEGRITY POLICY</w:t>
            </w:r>
          </w:p>
        </w:tc>
      </w:tr>
      <w:tr w:rsidR="00006598" w14:paraId="1944B0C2" w14:textId="77777777" w:rsidTr="00E05951">
        <w:trPr>
          <w:trHeight w:val="1196"/>
        </w:trPr>
        <w:tc>
          <w:tcPr>
            <w:tcW w:w="9926" w:type="dxa"/>
            <w:vAlign w:val="center"/>
          </w:tcPr>
          <w:p w14:paraId="13149FD7" w14:textId="77777777" w:rsidR="00006598" w:rsidRDefault="00006598" w:rsidP="00E05951">
            <w:pPr>
              <w:rPr>
                <w:rFonts w:ascii="Arial" w:hAnsi="Arial" w:cs="Arial"/>
                <w:sz w:val="24"/>
                <w:lang w:val="en-US"/>
              </w:rPr>
            </w:pPr>
            <w:r w:rsidRPr="000056B6">
              <w:rPr>
                <w:rFonts w:ascii="Arial" w:hAnsi="Arial" w:cs="Arial"/>
                <w:sz w:val="24"/>
                <w:lang w:val="en-US"/>
              </w:rPr>
              <w:t>As a Seneca student, you must conduct yourself in an honest and trustworthy manner in all aspects of your academic career. A dishonest attempt to obtain an academic advantage is considered an offense, and will not be tolerated by the College.</w:t>
            </w:r>
          </w:p>
        </w:tc>
      </w:tr>
    </w:tbl>
    <w:p w14:paraId="4E66C4FA" w14:textId="77777777" w:rsidR="008411B6" w:rsidRDefault="008411B6" w:rsidP="00687009">
      <w:pPr>
        <w:rPr>
          <w:rFonts w:asciiTheme="minorHAnsi" w:hAnsiTheme="minorHAnsi" w:cstheme="minorHAnsi"/>
          <w:color w:val="000000" w:themeColor="text1"/>
          <w:sz w:val="24"/>
        </w:rPr>
      </w:pPr>
    </w:p>
    <w:p w14:paraId="579F924C" w14:textId="77777777" w:rsidR="00894C41" w:rsidRPr="000056B6" w:rsidRDefault="00894C41" w:rsidP="00894C41">
      <w:pPr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APPROVED BY:</w:t>
      </w:r>
      <w:r w:rsidRPr="000056B6">
        <w:rPr>
          <w:rFonts w:ascii="Arial" w:hAnsi="Arial" w:cs="Arial"/>
          <w:sz w:val="24"/>
        </w:rPr>
        <w:tab/>
      </w:r>
    </w:p>
    <w:p w14:paraId="1FBC4188" w14:textId="42C10775" w:rsidR="00894C41" w:rsidRPr="000056B6" w:rsidRDefault="001927A5" w:rsidP="00894C41">
      <w:p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Kathy Dumanski</w:t>
      </w:r>
      <w:r w:rsidR="00894C41" w:rsidRPr="000056B6">
        <w:rPr>
          <w:rFonts w:ascii="Arial" w:hAnsi="Arial" w:cs="Arial"/>
          <w:sz w:val="24"/>
        </w:rPr>
        <w:t>,</w:t>
      </w:r>
      <w:r w:rsidR="00040099">
        <w:rPr>
          <w:rFonts w:ascii="Arial" w:hAnsi="Arial" w:cs="Arial"/>
          <w:sz w:val="24"/>
        </w:rPr>
        <w:t xml:space="preserve"> </w:t>
      </w:r>
      <w:r w:rsidR="00894C41" w:rsidRPr="000056B6">
        <w:rPr>
          <w:rFonts w:ascii="Arial" w:hAnsi="Arial" w:cs="Arial"/>
          <w:sz w:val="24"/>
        </w:rPr>
        <w:t xml:space="preserve">Chair, School of </w:t>
      </w:r>
      <w:r>
        <w:rPr>
          <w:rFonts w:ascii="Arial" w:hAnsi="Arial" w:cs="Arial"/>
          <w:sz w:val="24"/>
        </w:rPr>
        <w:t>SDDS</w:t>
      </w:r>
    </w:p>
    <w:p w14:paraId="142AC2AB" w14:textId="77777777" w:rsidR="0033594A" w:rsidRDefault="0033594A">
      <w:p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br w:type="page"/>
      </w:r>
    </w:p>
    <w:p w14:paraId="4925EAD8" w14:textId="02B1A540" w:rsidR="00806918" w:rsidRDefault="00806918" w:rsidP="00806918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You are requested to simulate take-off of an aircraft carrying a flag in a windy and </w:t>
      </w:r>
      <w:r w:rsidR="00503974">
        <w:rPr>
          <w:rFonts w:ascii="Arial" w:hAnsi="Arial" w:cs="Arial"/>
          <w:color w:val="000000" w:themeColor="text1"/>
          <w:sz w:val="24"/>
          <w:szCs w:val="24"/>
        </w:rPr>
        <w:t>snowy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night.</w:t>
      </w:r>
      <w:r w:rsidRPr="001105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Specifically, you are requested to implement the following:</w:t>
      </w:r>
    </w:p>
    <w:p w14:paraId="4EAF34EA" w14:textId="7880EC46" w:rsidR="00806918" w:rsidRPr="00D33C5A" w:rsidRDefault="000B6D8B" w:rsidP="00724AFC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Runway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="00F64926">
        <w:rPr>
          <w:rFonts w:ascii="Arial" w:hAnsi="Arial" w:cs="Arial"/>
          <w:b/>
          <w:bCs/>
          <w:color w:val="000000" w:themeColor="text1"/>
          <w:sz w:val="24"/>
          <w:szCs w:val="24"/>
        </w:rPr>
        <w:t>10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marks)</w:t>
      </w:r>
      <w:r w:rsidR="00D33C5A" w:rsidRPr="00D33C5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Model</w:t>
      </w:r>
      <w:r w:rsidR="00806918" w:rsidRPr="00D33C5A">
        <w:rPr>
          <w:rFonts w:ascii="Arial" w:hAnsi="Arial" w:cs="Arial"/>
          <w:color w:val="000000" w:themeColor="text1"/>
          <w:sz w:val="24"/>
          <w:szCs w:val="24"/>
        </w:rPr>
        <w:t xml:space="preserve"> a textured runway</w:t>
      </w:r>
      <w:r w:rsidR="00D33C5A">
        <w:rPr>
          <w:rFonts w:ascii="Arial" w:hAnsi="Arial" w:cs="Arial"/>
          <w:color w:val="000000" w:themeColor="text1"/>
          <w:sz w:val="24"/>
          <w:szCs w:val="24"/>
        </w:rPr>
        <w:t xml:space="preserve"> and add</w:t>
      </w:r>
      <w:r w:rsidR="00806918" w:rsidRPr="00D33C5A">
        <w:rPr>
          <w:rFonts w:ascii="Arial" w:hAnsi="Arial" w:cs="Arial"/>
          <w:color w:val="000000" w:themeColor="text1"/>
          <w:sz w:val="24"/>
          <w:szCs w:val="24"/>
        </w:rPr>
        <w:t xml:space="preserve"> grass texture to the area surrounding</w:t>
      </w:r>
      <w:r w:rsidR="00D33C5A">
        <w:rPr>
          <w:rFonts w:ascii="Arial" w:hAnsi="Arial" w:cs="Arial"/>
          <w:color w:val="000000" w:themeColor="text1"/>
          <w:sz w:val="24"/>
          <w:szCs w:val="24"/>
        </w:rPr>
        <w:t>.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28DC3AF" w14:textId="062CEF17" w:rsidR="00806918" w:rsidRDefault="00D33C5A" w:rsidP="00724AFC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Light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(1</w:t>
      </w:r>
      <w:r w:rsidR="001E09D5">
        <w:rPr>
          <w:rFonts w:ascii="Arial" w:hAnsi="Arial" w:cs="Arial"/>
          <w:b/>
          <w:bCs/>
          <w:color w:val="000000" w:themeColor="text1"/>
          <w:sz w:val="24"/>
          <w:szCs w:val="24"/>
        </w:rPr>
        <w:t>0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marks)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Add a few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stand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lights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around the runway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in order 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provide visibility. Also, add </w:t>
      </w:r>
      <w:r w:rsidRPr="00D33C5A">
        <w:rPr>
          <w:rFonts w:ascii="Arial" w:hAnsi="Arial" w:cs="Arial"/>
          <w:color w:val="000000" w:themeColor="text1"/>
          <w:sz w:val="24"/>
          <w:szCs w:val="24"/>
        </w:rPr>
        <w:t xml:space="preserve">small lights </w:t>
      </w:r>
      <w:r>
        <w:rPr>
          <w:rFonts w:ascii="Arial" w:hAnsi="Arial" w:cs="Arial"/>
          <w:color w:val="000000" w:themeColor="text1"/>
          <w:sz w:val="24"/>
          <w:szCs w:val="24"/>
        </w:rPr>
        <w:t>all along o</w:t>
      </w:r>
      <w:r w:rsidRPr="00D33C5A">
        <w:rPr>
          <w:rFonts w:ascii="Arial" w:hAnsi="Arial" w:cs="Arial"/>
          <w:color w:val="000000" w:themeColor="text1"/>
          <w:sz w:val="24"/>
          <w:szCs w:val="24"/>
        </w:rPr>
        <w:t xml:space="preserve">n either side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in the middle of the runway in order to </w:t>
      </w:r>
      <w:r w:rsidRPr="00D33C5A">
        <w:rPr>
          <w:rFonts w:ascii="Arial" w:hAnsi="Arial" w:cs="Arial"/>
          <w:color w:val="000000" w:themeColor="text1"/>
          <w:sz w:val="24"/>
          <w:szCs w:val="24"/>
        </w:rPr>
        <w:t>signify the borders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the middle.</w:t>
      </w:r>
    </w:p>
    <w:p w14:paraId="0398DFC7" w14:textId="26F17090" w:rsidR="00806918" w:rsidRDefault="00640E77" w:rsidP="00724AFC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Aircraft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="00F64926">
        <w:rPr>
          <w:rFonts w:ascii="Arial" w:hAnsi="Arial" w:cs="Arial"/>
          <w:b/>
          <w:bCs/>
          <w:color w:val="000000" w:themeColor="text1"/>
          <w:sz w:val="24"/>
          <w:szCs w:val="24"/>
        </w:rPr>
        <w:t>10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marks)</w:t>
      </w:r>
      <w:r w:rsidR="00D33C5A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bookmarkStart w:id="0" w:name="_Hlk47057504"/>
      <w:r w:rsidR="00D33C5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>Create a</w:t>
      </w:r>
      <w:r w:rsidR="00076D21">
        <w:rPr>
          <w:rFonts w:ascii="Arial" w:hAnsi="Arial" w:cs="Arial"/>
          <w:color w:val="000000" w:themeColor="text1"/>
          <w:sz w:val="24"/>
          <w:szCs w:val="24"/>
        </w:rPr>
        <w:t>n</w:t>
      </w:r>
      <w:bookmarkStart w:id="1" w:name="_GoBack"/>
      <w:bookmarkEnd w:id="1"/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510B0">
        <w:rPr>
          <w:rFonts w:ascii="Arial" w:hAnsi="Arial" w:cs="Arial"/>
          <w:color w:val="000000" w:themeColor="text1"/>
          <w:sz w:val="24"/>
          <w:szCs w:val="24"/>
        </w:rPr>
        <w:t xml:space="preserve">aircraft </w:t>
      </w:r>
      <w:r w:rsidR="00601939">
        <w:rPr>
          <w:rFonts w:ascii="Arial" w:hAnsi="Arial" w:cs="Arial"/>
          <w:color w:val="000000" w:themeColor="text1"/>
          <w:sz w:val="24"/>
          <w:szCs w:val="24"/>
        </w:rPr>
        <w:t xml:space="preserve">with no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texture and </w:t>
      </w:r>
      <w:r w:rsidR="00601939">
        <w:rPr>
          <w:rFonts w:ascii="Arial" w:hAnsi="Arial" w:cs="Arial"/>
          <w:color w:val="000000" w:themeColor="text1"/>
          <w:sz w:val="24"/>
          <w:szCs w:val="24"/>
        </w:rPr>
        <w:t>place it</w:t>
      </w:r>
      <w:r w:rsidR="00044810">
        <w:rPr>
          <w:rFonts w:ascii="Arial" w:hAnsi="Arial" w:cs="Arial"/>
          <w:color w:val="000000" w:themeColor="text1"/>
          <w:sz w:val="24"/>
          <w:szCs w:val="24"/>
        </w:rPr>
        <w:t xml:space="preserve"> at the beginning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044810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runway. </w:t>
      </w:r>
      <w:bookmarkEnd w:id="0"/>
    </w:p>
    <w:p w14:paraId="59FC1FA0" w14:textId="5D20C2FC" w:rsidR="00806918" w:rsidRDefault="00503974" w:rsidP="00724AFC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Snow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="00F64926">
        <w:rPr>
          <w:rFonts w:ascii="Arial" w:hAnsi="Arial" w:cs="Arial"/>
          <w:b/>
          <w:bCs/>
          <w:color w:val="000000" w:themeColor="text1"/>
          <w:sz w:val="24"/>
          <w:szCs w:val="24"/>
        </w:rPr>
        <w:t>15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marks)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Use particle system to create 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>rain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 that covers all area during the simulation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01D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Note: </w:t>
      </w:r>
      <w:r w:rsidR="00D01D9A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>rain drops</w:t>
      </w:r>
      <w:r w:rsidR="00D01D9A">
        <w:rPr>
          <w:rFonts w:ascii="Arial" w:hAnsi="Arial" w:cs="Arial"/>
          <w:color w:val="000000" w:themeColor="text1"/>
          <w:sz w:val="24"/>
          <w:szCs w:val="24"/>
        </w:rPr>
        <w:t xml:space="preserve"> should fall and remain on the ground.</w:t>
      </w:r>
    </w:p>
    <w:p w14:paraId="31354F0B" w14:textId="43053903" w:rsidR="006A3FC3" w:rsidRPr="006A3FC3" w:rsidRDefault="00503974" w:rsidP="00724AFC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Flag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="00D30266">
        <w:rPr>
          <w:rFonts w:ascii="Arial" w:hAnsi="Arial" w:cs="Arial"/>
          <w:b/>
          <w:bCs/>
          <w:color w:val="000000" w:themeColor="text1"/>
          <w:sz w:val="24"/>
          <w:szCs w:val="24"/>
        </w:rPr>
        <w:t>15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marks)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>The</w:t>
      </w:r>
      <w:r w:rsidR="00806918" w:rsidRPr="00A825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>f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lag 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>of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E09D5">
        <w:rPr>
          <w:rFonts w:ascii="Arial" w:hAnsi="Arial" w:cs="Arial"/>
          <w:color w:val="000000" w:themeColor="text1"/>
          <w:sz w:val="24"/>
          <w:szCs w:val="24"/>
        </w:rPr>
        <w:t>“Canada”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 xml:space="preserve">attached to the tail of the </w:t>
      </w:r>
      <w:r w:rsidR="00640E77">
        <w:rPr>
          <w:rFonts w:ascii="Arial" w:hAnsi="Arial" w:cs="Arial"/>
          <w:color w:val="000000" w:themeColor="text1"/>
          <w:sz w:val="24"/>
          <w:szCs w:val="24"/>
        </w:rPr>
        <w:t>aircraft</w:t>
      </w:r>
      <w:r w:rsidR="008069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102DA6" w14:textId="78D647E5" w:rsidR="00D30266" w:rsidRPr="00D30266" w:rsidRDefault="006A3FC3" w:rsidP="00724AFC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3FC3">
        <w:rPr>
          <w:rFonts w:ascii="Arial" w:hAnsi="Arial" w:cs="Arial"/>
          <w:b/>
          <w:bCs/>
          <w:color w:val="000000" w:themeColor="text1"/>
          <w:sz w:val="24"/>
          <w:szCs w:val="24"/>
        </w:rPr>
        <w:t>Physics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 w:rsidR="001E09D5">
        <w:rPr>
          <w:rFonts w:ascii="Arial" w:hAnsi="Arial" w:cs="Arial"/>
          <w:b/>
          <w:bCs/>
          <w:color w:val="000000" w:themeColor="text1"/>
          <w:sz w:val="24"/>
          <w:szCs w:val="24"/>
        </w:rPr>
        <w:t>30</w:t>
      </w:r>
      <w:r w:rsidR="00F649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marks</w:t>
      </w:r>
      <w:r w:rsidR="00D01D9A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Pr="006A3FC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0A6F0E34" w14:textId="3854ED8D" w:rsidR="00D30266" w:rsidRDefault="006A3FC3" w:rsidP="00724AFC">
      <w:pPr>
        <w:pStyle w:val="ListParagraph"/>
        <w:numPr>
          <w:ilvl w:val="1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3FC3">
        <w:rPr>
          <w:rFonts w:ascii="Arial" w:hAnsi="Arial" w:cs="Arial"/>
          <w:color w:val="000000" w:themeColor="text1"/>
          <w:sz w:val="24"/>
          <w:szCs w:val="24"/>
        </w:rPr>
        <w:t>Once the simulation begins</w:t>
      </w:r>
      <w:r w:rsidR="00806918" w:rsidRPr="006A3FC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 xml:space="preserve">apply enough force to </w:t>
      </w:r>
      <w:r w:rsidR="00806918" w:rsidRPr="006A3FC3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>aircraft to</w:t>
      </w:r>
      <w:r w:rsidR="00806918" w:rsidRPr="006A3FC3">
        <w:rPr>
          <w:rFonts w:ascii="Arial" w:hAnsi="Arial" w:cs="Arial"/>
          <w:color w:val="000000" w:themeColor="text1"/>
          <w:sz w:val="24"/>
          <w:szCs w:val="24"/>
        </w:rPr>
        <w:t xml:space="preserve"> accelerate from rest and 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>fly</w:t>
      </w:r>
      <w:r w:rsidR="00806918" w:rsidRPr="006A3FC3">
        <w:rPr>
          <w:rFonts w:ascii="Arial" w:hAnsi="Arial" w:cs="Arial"/>
          <w:color w:val="000000" w:themeColor="text1"/>
          <w:sz w:val="24"/>
          <w:szCs w:val="24"/>
        </w:rPr>
        <w:t xml:space="preserve"> off 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 xml:space="preserve">the ground </w:t>
      </w:r>
      <w:r w:rsidR="00806918" w:rsidRPr="006A3FC3">
        <w:rPr>
          <w:rFonts w:ascii="Arial" w:hAnsi="Arial" w:cs="Arial"/>
          <w:color w:val="000000" w:themeColor="text1"/>
          <w:sz w:val="24"/>
          <w:szCs w:val="24"/>
        </w:rPr>
        <w:t xml:space="preserve">somewhere close to the end of the runway. </w:t>
      </w:r>
      <w:r w:rsidR="00D30266">
        <w:rPr>
          <w:rFonts w:ascii="Arial" w:hAnsi="Arial" w:cs="Arial"/>
          <w:b/>
          <w:bCs/>
          <w:color w:val="000000" w:themeColor="text1"/>
          <w:sz w:val="24"/>
          <w:szCs w:val="24"/>
        </w:rPr>
        <w:t>(15 marks)</w:t>
      </w:r>
    </w:p>
    <w:p w14:paraId="39BBA150" w14:textId="6028C9F2" w:rsidR="006A3FC3" w:rsidRPr="001E09D5" w:rsidRDefault="00806918" w:rsidP="00724AFC">
      <w:pPr>
        <w:pStyle w:val="ListParagraph"/>
        <w:numPr>
          <w:ilvl w:val="1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3FC3">
        <w:rPr>
          <w:rFonts w:ascii="Arial" w:hAnsi="Arial" w:cs="Arial"/>
          <w:color w:val="000000" w:themeColor="text1"/>
          <w:sz w:val="24"/>
          <w:szCs w:val="24"/>
        </w:rPr>
        <w:t>A</w:t>
      </w:r>
      <w:r w:rsidR="006A3FC3" w:rsidRPr="006A3FC3">
        <w:rPr>
          <w:rFonts w:ascii="Arial" w:hAnsi="Arial" w:cs="Arial"/>
          <w:color w:val="000000" w:themeColor="text1"/>
          <w:sz w:val="24"/>
          <w:szCs w:val="24"/>
        </w:rPr>
        <w:t xml:space="preserve">lso, apply wind force opposite to the motion direction of the </w:t>
      </w:r>
      <w:r w:rsidR="00640E77">
        <w:rPr>
          <w:rFonts w:ascii="Arial" w:hAnsi="Arial" w:cs="Arial"/>
          <w:color w:val="000000" w:themeColor="text1"/>
          <w:sz w:val="24"/>
          <w:szCs w:val="24"/>
        </w:rPr>
        <w:t>aircraft</w:t>
      </w:r>
      <w:r w:rsidR="006A3FC3" w:rsidRPr="006A3FC3">
        <w:rPr>
          <w:rFonts w:ascii="Arial" w:hAnsi="Arial" w:cs="Arial"/>
          <w:color w:val="000000" w:themeColor="text1"/>
          <w:sz w:val="24"/>
          <w:szCs w:val="24"/>
        </w:rPr>
        <w:t>.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A3FC3">
        <w:rPr>
          <w:rFonts w:ascii="Arial" w:hAnsi="Arial" w:cs="Arial"/>
          <w:color w:val="000000" w:themeColor="text1"/>
          <w:sz w:val="24"/>
          <w:szCs w:val="24"/>
        </w:rPr>
        <w:t>In order to look like more realistic, you are requested to add some turbulence to it.</w:t>
      </w:r>
      <w:r w:rsidR="00D302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0266">
        <w:rPr>
          <w:rFonts w:ascii="Arial" w:hAnsi="Arial" w:cs="Arial"/>
          <w:b/>
          <w:bCs/>
          <w:color w:val="000000" w:themeColor="text1"/>
          <w:sz w:val="24"/>
          <w:szCs w:val="24"/>
        </w:rPr>
        <w:t>(5 marks)</w:t>
      </w:r>
    </w:p>
    <w:p w14:paraId="318D91FC" w14:textId="677907F8" w:rsidR="001E09D5" w:rsidRDefault="001E09D5" w:rsidP="00724AFC">
      <w:pPr>
        <w:pStyle w:val="ListParagraph"/>
        <w:numPr>
          <w:ilvl w:val="1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few seconds after taking-off, the flag comes off from the </w:t>
      </w:r>
      <w:r w:rsidR="00640E77">
        <w:rPr>
          <w:rFonts w:ascii="Arial" w:hAnsi="Arial" w:cs="Arial"/>
          <w:color w:val="000000" w:themeColor="text1"/>
          <w:sz w:val="24"/>
          <w:szCs w:val="24"/>
        </w:rPr>
        <w:t>air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gets affected by gravity.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(5 marks)</w:t>
      </w:r>
    </w:p>
    <w:p w14:paraId="200CE319" w14:textId="1FC20538" w:rsidR="006A3FC3" w:rsidRDefault="006A3FC3" w:rsidP="00724AFC">
      <w:pPr>
        <w:pStyle w:val="ListParagraph"/>
        <w:spacing w:line="36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6A3FC3">
        <w:rPr>
          <w:rFonts w:ascii="Arial" w:hAnsi="Arial" w:cs="Arial"/>
          <w:b/>
          <w:bCs/>
          <w:color w:val="000000" w:themeColor="text1"/>
          <w:sz w:val="24"/>
          <w:szCs w:val="24"/>
        </w:rPr>
        <w:t>Note: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 xml:space="preserve">The effect of wind should be visible from the direction of </w:t>
      </w:r>
      <w:r>
        <w:rPr>
          <w:rFonts w:ascii="Arial" w:hAnsi="Arial" w:cs="Arial"/>
          <w:color w:val="000000" w:themeColor="text1"/>
          <w:sz w:val="24"/>
          <w:szCs w:val="24"/>
        </w:rPr>
        <w:t>sno</w:t>
      </w:r>
      <w:r w:rsidR="00D01D9A">
        <w:rPr>
          <w:rFonts w:ascii="Arial" w:hAnsi="Arial" w:cs="Arial"/>
          <w:color w:val="000000" w:themeColor="text1"/>
          <w:sz w:val="24"/>
          <w:szCs w:val="24"/>
        </w:rPr>
        <w:t>w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flakes</w:t>
      </w:r>
      <w:r w:rsidRPr="006A3F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1D9A">
        <w:rPr>
          <w:rFonts w:ascii="Arial" w:hAnsi="Arial" w:cs="Arial"/>
          <w:color w:val="000000" w:themeColor="text1"/>
          <w:sz w:val="24"/>
          <w:szCs w:val="24"/>
        </w:rPr>
        <w:t>and the flag that is waving.</w:t>
      </w:r>
    </w:p>
    <w:p w14:paraId="620DBF88" w14:textId="1CDBCC15" w:rsidR="00724AFC" w:rsidRDefault="00D01D9A" w:rsidP="00724AFC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Camera</w:t>
      </w:r>
      <w:r w:rsidR="00F649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(10 marks)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Add one camera </w:t>
      </w:r>
      <w:r w:rsidR="00D30266">
        <w:rPr>
          <w:rFonts w:ascii="Arial" w:hAnsi="Arial" w:cs="Arial"/>
          <w:color w:val="000000" w:themeColor="text1"/>
          <w:sz w:val="24"/>
          <w:szCs w:val="24"/>
        </w:rPr>
        <w:t xml:space="preserve">to the scene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animate it so that the </w:t>
      </w:r>
      <w:r w:rsidR="00E510B0">
        <w:rPr>
          <w:rFonts w:ascii="Arial" w:hAnsi="Arial" w:cs="Arial"/>
          <w:color w:val="000000" w:themeColor="text1"/>
          <w:sz w:val="24"/>
          <w:szCs w:val="24"/>
        </w:rPr>
        <w:t xml:space="preserve">aircraft </w:t>
      </w:r>
      <w:r>
        <w:rPr>
          <w:rFonts w:ascii="Arial" w:hAnsi="Arial" w:cs="Arial"/>
          <w:color w:val="000000" w:themeColor="text1"/>
          <w:sz w:val="24"/>
          <w:szCs w:val="24"/>
        </w:rPr>
        <w:t>and other contents get clearly visible.</w:t>
      </w:r>
    </w:p>
    <w:p w14:paraId="0A7665DB" w14:textId="6CD8C94F" w:rsidR="00724AFC" w:rsidRPr="00724AFC" w:rsidRDefault="00724AFC" w:rsidP="00724AFC">
      <w:pPr>
        <w:spacing w:line="480" w:lineRule="auto"/>
        <w:ind w:left="360"/>
        <w:rPr>
          <w:rFonts w:ascii="Arial" w:hAnsi="Arial" w:cs="Arial"/>
          <w:b/>
          <w:color w:val="000000" w:themeColor="text1"/>
          <w:sz w:val="24"/>
          <w:szCs w:val="28"/>
        </w:rPr>
      </w:pPr>
      <w:r w:rsidRPr="00724AFC">
        <w:rPr>
          <w:rFonts w:ascii="Arial" w:hAnsi="Arial" w:cs="Arial"/>
          <w:b/>
          <w:color w:val="000000" w:themeColor="text1"/>
          <w:sz w:val="24"/>
          <w:szCs w:val="28"/>
        </w:rPr>
        <w:t>Submission:</w:t>
      </w:r>
    </w:p>
    <w:p w14:paraId="53AFBF94" w14:textId="5914A88B" w:rsidR="00724AFC" w:rsidRPr="00724AFC" w:rsidRDefault="00724AFC" w:rsidP="00724AFC">
      <w:pPr>
        <w:pStyle w:val="ListParagraph"/>
        <w:numPr>
          <w:ilvl w:val="0"/>
          <w:numId w:val="37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 w:rsidRPr="00724AFC">
        <w:rPr>
          <w:rFonts w:ascii="Arial" w:hAnsi="Arial" w:cs="Arial"/>
          <w:b/>
          <w:color w:val="000000" w:themeColor="text1"/>
          <w:sz w:val="24"/>
          <w:szCs w:val="24"/>
        </w:rPr>
        <w:t>Capture a video of your scene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Place the video into MS Stream and share it with </w:t>
      </w:r>
      <w:r>
        <w:rPr>
          <w:rFonts w:hAnsiTheme="minorHAnsi" w:cstheme="minorHAnsi"/>
          <w:color w:val="000000" w:themeColor="text1"/>
          <w:sz w:val="24"/>
        </w:rPr>
        <w:t>Alireza Moghaddam</w:t>
      </w:r>
    </w:p>
    <w:p w14:paraId="5B108448" w14:textId="49246738" w:rsidR="00724AFC" w:rsidRDefault="00724AFC" w:rsidP="00724AFC">
      <w:pPr>
        <w:pStyle w:val="ListParagraph"/>
        <w:numPr>
          <w:ilvl w:val="0"/>
          <w:numId w:val="37"/>
        </w:numPr>
        <w:spacing w:line="36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Place the following files into your github repo, ensure that the file names are prefixed (starts with </w:t>
      </w:r>
      <w:r>
        <w:rPr>
          <w:rFonts w:hAnsiTheme="minorHAnsi" w:cstheme="minorHAnsi"/>
          <w:color w:val="000000" w:themeColor="text1"/>
          <w:sz w:val="24"/>
        </w:rPr>
        <w:t>"finaltest-</w:t>
      </w:r>
      <w:r w:rsidRPr="00724AFC">
        <w:rPr>
          <w:rFonts w:hAnsiTheme="minorHAnsi" w:cstheme="minorHAnsi"/>
          <w:i/>
          <w:color w:val="000000" w:themeColor="text1"/>
          <w:sz w:val="24"/>
        </w:rPr>
        <w:t>yourname</w:t>
      </w:r>
      <w:r>
        <w:rPr>
          <w:rFonts w:hAnsiTheme="minorHAnsi" w:cstheme="minorHAnsi"/>
          <w:color w:val="000000" w:themeColor="text1"/>
          <w:sz w:val="24"/>
        </w:rPr>
        <w:t xml:space="preserve">"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 example: </w:t>
      </w:r>
      <w:r>
        <w:rPr>
          <w:rFonts w:hAnsiTheme="minorHAnsi" w:cstheme="minorHAnsi"/>
          <w:color w:val="000000" w:themeColor="text1"/>
          <w:sz w:val="24"/>
        </w:rPr>
        <w:t>"finaltest-Alireza-Moghadam</w:t>
      </w:r>
      <w:r>
        <w:rPr>
          <w:rFonts w:ascii="Arial" w:hAnsi="Arial" w:cs="Arial"/>
          <w:color w:val="000000" w:themeColor="text1"/>
          <w:sz w:val="24"/>
          <w:szCs w:val="24"/>
        </w:rPr>
        <w:t>-texture1.jpg:</w:t>
      </w:r>
    </w:p>
    <w:p w14:paraId="1498BC11" w14:textId="1C412386" w:rsidR="00724AFC" w:rsidRDefault="00724AFC" w:rsidP="00724AFC">
      <w:pPr>
        <w:pStyle w:val="ListParagraph"/>
        <w:numPr>
          <w:ilvl w:val="1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your 3DS Max file</w:t>
      </w:r>
    </w:p>
    <w:p w14:paraId="09FC9AF5" w14:textId="4C5C8510" w:rsidR="00724AFC" w:rsidRDefault="00724AFC" w:rsidP="00724AFC">
      <w:pPr>
        <w:pStyle w:val="ListParagraph"/>
        <w:numPr>
          <w:ilvl w:val="1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all your textures and external assets</w:t>
      </w:r>
    </w:p>
    <w:p w14:paraId="5DD9DE4E" w14:textId="56645468" w:rsidR="00724AFC" w:rsidRPr="00724AFC" w:rsidRDefault="00724AFC" w:rsidP="00724AFC">
      <w:pPr>
        <w:pStyle w:val="ListParagraph"/>
        <w:numPr>
          <w:ilvl w:val="1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Video file</w:t>
      </w:r>
    </w:p>
    <w:sectPr w:rsidR="00724AFC" w:rsidRPr="00724AFC" w:rsidSect="00826E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810" w:bottom="1152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F8098" w14:textId="77777777" w:rsidR="0027353A" w:rsidRDefault="0027353A" w:rsidP="00277BB4">
      <w:r>
        <w:separator/>
      </w:r>
    </w:p>
  </w:endnote>
  <w:endnote w:type="continuationSeparator" w:id="0">
    <w:p w14:paraId="63D62D37" w14:textId="77777777" w:rsidR="0027353A" w:rsidRDefault="0027353A" w:rsidP="002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62D15" w14:textId="77777777" w:rsidR="00316491" w:rsidRDefault="00316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922CA" w14:textId="5A7B656E" w:rsidR="001C2B54" w:rsidRPr="00277BB4" w:rsidRDefault="001C2B5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  <w:t xml:space="preserve">School </w:t>
    </w:r>
    <w:r w:rsidR="001927A5">
      <w:rPr>
        <w:i/>
      </w:rPr>
      <w:t>of SDDS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22EAA" w14:textId="77777777" w:rsidR="00316491" w:rsidRDefault="0031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E4048" w14:textId="77777777" w:rsidR="0027353A" w:rsidRDefault="0027353A" w:rsidP="00277BB4">
      <w:r>
        <w:separator/>
      </w:r>
    </w:p>
  </w:footnote>
  <w:footnote w:type="continuationSeparator" w:id="0">
    <w:p w14:paraId="546A56CA" w14:textId="77777777" w:rsidR="0027353A" w:rsidRDefault="0027353A" w:rsidP="00277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6FE7F" w14:textId="77777777" w:rsidR="00316491" w:rsidRDefault="00316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C1612" w14:textId="13064134" w:rsidR="001C2B54" w:rsidRPr="00277BB4" w:rsidRDefault="00252C40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>
      <w:rPr>
        <w:i/>
        <w:color w:val="D0CECE" w:themeColor="background2" w:themeShade="E6"/>
      </w:rPr>
      <w:t>DPS</w:t>
    </w:r>
    <w:r w:rsidR="001E09D5">
      <w:rPr>
        <w:i/>
        <w:color w:val="D0CECE" w:themeColor="background2" w:themeShade="E6"/>
      </w:rPr>
      <w:t>9</w:t>
    </w:r>
    <w:r w:rsidR="009A7A3D">
      <w:rPr>
        <w:i/>
        <w:color w:val="D0CECE" w:themeColor="background2" w:themeShade="E6"/>
      </w:rPr>
      <w:t xml:space="preserve">36 – Summer 2020 – Final </w:t>
    </w:r>
    <w:r w:rsidR="00316491">
      <w:rPr>
        <w:i/>
        <w:color w:val="D0CECE" w:themeColor="background2" w:themeShade="E6"/>
      </w:rPr>
      <w:t>Test</w:t>
    </w:r>
    <w:r w:rsidR="001C2B54" w:rsidRPr="00277BB4">
      <w:rPr>
        <w:i/>
      </w:rPr>
      <w:tab/>
      <w:t xml:space="preserve">Page </w:t>
    </w:r>
    <w:r w:rsidR="001C2B54" w:rsidRPr="00277BB4">
      <w:rPr>
        <w:i/>
      </w:rPr>
      <w:fldChar w:fldCharType="begin"/>
    </w:r>
    <w:r w:rsidR="001C2B54" w:rsidRPr="00277BB4">
      <w:rPr>
        <w:i/>
      </w:rPr>
      <w:instrText xml:space="preserve"> PAGE  \* MERGEFORMAT </w:instrText>
    </w:r>
    <w:r w:rsidR="001C2B54" w:rsidRPr="00277BB4">
      <w:rPr>
        <w:i/>
      </w:rPr>
      <w:fldChar w:fldCharType="separate"/>
    </w:r>
    <w:r w:rsidR="00006598">
      <w:rPr>
        <w:i/>
        <w:noProof/>
      </w:rPr>
      <w:t>1</w:t>
    </w:r>
    <w:r w:rsidR="001C2B54" w:rsidRPr="00277BB4">
      <w:rPr>
        <w:i/>
      </w:rPr>
      <w:fldChar w:fldCharType="end"/>
    </w:r>
    <w:r w:rsidR="001C2B54" w:rsidRPr="00277BB4">
      <w:rPr>
        <w:i/>
      </w:rPr>
      <w:t xml:space="preserve"> of </w:t>
    </w:r>
    <w:r w:rsidR="001C2B54" w:rsidRPr="00277BB4">
      <w:rPr>
        <w:i/>
      </w:rPr>
      <w:fldChar w:fldCharType="begin"/>
    </w:r>
    <w:r w:rsidR="001C2B54" w:rsidRPr="00277BB4">
      <w:rPr>
        <w:i/>
      </w:rPr>
      <w:instrText xml:space="preserve"> NUMPAGES  \* MERGEFORMAT </w:instrText>
    </w:r>
    <w:r w:rsidR="001C2B54" w:rsidRPr="00277BB4">
      <w:rPr>
        <w:i/>
      </w:rPr>
      <w:fldChar w:fldCharType="separate"/>
    </w:r>
    <w:r w:rsidR="00006598">
      <w:rPr>
        <w:i/>
        <w:noProof/>
      </w:rPr>
      <w:t>2</w:t>
    </w:r>
    <w:r w:rsidR="001C2B54" w:rsidRPr="00277BB4"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65FB4" w14:textId="77777777" w:rsidR="00316491" w:rsidRDefault="00316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4A8"/>
    <w:multiLevelType w:val="hybridMultilevel"/>
    <w:tmpl w:val="7DA4A0B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B7D9B"/>
    <w:multiLevelType w:val="hybridMultilevel"/>
    <w:tmpl w:val="E0C8F41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E2563"/>
    <w:multiLevelType w:val="multilevel"/>
    <w:tmpl w:val="1EF6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42BD6"/>
    <w:multiLevelType w:val="multilevel"/>
    <w:tmpl w:val="B9BE3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A188F"/>
    <w:multiLevelType w:val="hybridMultilevel"/>
    <w:tmpl w:val="C78CE3F0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660A97"/>
    <w:multiLevelType w:val="hybridMultilevel"/>
    <w:tmpl w:val="ECA033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8519E9"/>
    <w:multiLevelType w:val="multilevel"/>
    <w:tmpl w:val="7006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A05E0"/>
    <w:multiLevelType w:val="hybridMultilevel"/>
    <w:tmpl w:val="403807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471C35"/>
    <w:multiLevelType w:val="multilevel"/>
    <w:tmpl w:val="A63E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24A39"/>
    <w:multiLevelType w:val="multilevel"/>
    <w:tmpl w:val="7542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76803"/>
    <w:multiLevelType w:val="hybridMultilevel"/>
    <w:tmpl w:val="BC1AA4C0"/>
    <w:lvl w:ilvl="0" w:tplc="55BA33B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52525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0090C"/>
    <w:multiLevelType w:val="hybridMultilevel"/>
    <w:tmpl w:val="D82498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943FC"/>
    <w:multiLevelType w:val="multilevel"/>
    <w:tmpl w:val="C0F65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E6AF3"/>
    <w:multiLevelType w:val="hybridMultilevel"/>
    <w:tmpl w:val="649E8F4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15BF6"/>
    <w:multiLevelType w:val="hybridMultilevel"/>
    <w:tmpl w:val="51D4895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3046D18"/>
    <w:multiLevelType w:val="hybridMultilevel"/>
    <w:tmpl w:val="047C44A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5686F"/>
    <w:multiLevelType w:val="multilevel"/>
    <w:tmpl w:val="7DB0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63B17"/>
    <w:multiLevelType w:val="multilevel"/>
    <w:tmpl w:val="374C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955421"/>
    <w:multiLevelType w:val="hybridMultilevel"/>
    <w:tmpl w:val="403807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171DA"/>
    <w:multiLevelType w:val="hybridMultilevel"/>
    <w:tmpl w:val="FF5C11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6D72D4"/>
    <w:multiLevelType w:val="hybridMultilevel"/>
    <w:tmpl w:val="DA3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12F78"/>
    <w:multiLevelType w:val="multilevel"/>
    <w:tmpl w:val="9698B2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247B0"/>
    <w:multiLevelType w:val="multilevel"/>
    <w:tmpl w:val="C8FC0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704DF"/>
    <w:multiLevelType w:val="hybridMultilevel"/>
    <w:tmpl w:val="2F06513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35392E"/>
    <w:multiLevelType w:val="hybridMultilevel"/>
    <w:tmpl w:val="A6E64B0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B75DDF"/>
    <w:multiLevelType w:val="hybridMultilevel"/>
    <w:tmpl w:val="5746AA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F57D41"/>
    <w:multiLevelType w:val="hybridMultilevel"/>
    <w:tmpl w:val="5908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96883"/>
    <w:multiLevelType w:val="multilevel"/>
    <w:tmpl w:val="76228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924A3"/>
    <w:multiLevelType w:val="hybridMultilevel"/>
    <w:tmpl w:val="9AC2895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3246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ED50E8"/>
    <w:multiLevelType w:val="hybridMultilevel"/>
    <w:tmpl w:val="51ACACB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7C3513"/>
    <w:multiLevelType w:val="multilevel"/>
    <w:tmpl w:val="9478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D6269"/>
    <w:multiLevelType w:val="multilevel"/>
    <w:tmpl w:val="67EE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C06BD"/>
    <w:multiLevelType w:val="multilevel"/>
    <w:tmpl w:val="78F6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C82536"/>
    <w:multiLevelType w:val="hybridMultilevel"/>
    <w:tmpl w:val="8A6A7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0"/>
  </w:num>
  <w:num w:numId="4">
    <w:abstractNumId w:val="4"/>
  </w:num>
  <w:num w:numId="5">
    <w:abstractNumId w:val="15"/>
  </w:num>
  <w:num w:numId="6">
    <w:abstractNumId w:val="0"/>
  </w:num>
  <w:num w:numId="7">
    <w:abstractNumId w:val="12"/>
  </w:num>
  <w:num w:numId="8">
    <w:abstractNumId w:val="26"/>
  </w:num>
  <w:num w:numId="9">
    <w:abstractNumId w:val="1"/>
  </w:num>
  <w:num w:numId="10">
    <w:abstractNumId w:val="25"/>
  </w:num>
  <w:num w:numId="11">
    <w:abstractNumId w:val="32"/>
  </w:num>
  <w:num w:numId="12">
    <w:abstractNumId w:val="36"/>
  </w:num>
  <w:num w:numId="13">
    <w:abstractNumId w:val="8"/>
  </w:num>
  <w:num w:numId="14">
    <w:abstractNumId w:val="20"/>
  </w:num>
  <w:num w:numId="15">
    <w:abstractNumId w:val="21"/>
  </w:num>
  <w:num w:numId="16">
    <w:abstractNumId w:val="27"/>
  </w:num>
  <w:num w:numId="17">
    <w:abstractNumId w:val="6"/>
  </w:num>
  <w:num w:numId="18">
    <w:abstractNumId w:val="28"/>
  </w:num>
  <w:num w:numId="19">
    <w:abstractNumId w:val="14"/>
  </w:num>
  <w:num w:numId="20">
    <w:abstractNumId w:val="17"/>
  </w:num>
  <w:num w:numId="21">
    <w:abstractNumId w:val="11"/>
  </w:num>
  <w:num w:numId="22">
    <w:abstractNumId w:val="29"/>
  </w:num>
  <w:num w:numId="23">
    <w:abstractNumId w:val="34"/>
  </w:num>
  <w:num w:numId="24">
    <w:abstractNumId w:val="19"/>
  </w:num>
  <w:num w:numId="25">
    <w:abstractNumId w:val="7"/>
  </w:num>
  <w:num w:numId="26">
    <w:abstractNumId w:val="33"/>
  </w:num>
  <w:num w:numId="27">
    <w:abstractNumId w:val="3"/>
  </w:num>
  <w:num w:numId="28">
    <w:abstractNumId w:val="23"/>
  </w:num>
  <w:num w:numId="29">
    <w:abstractNumId w:val="13"/>
  </w:num>
  <w:num w:numId="30">
    <w:abstractNumId w:val="10"/>
  </w:num>
  <w:num w:numId="31">
    <w:abstractNumId w:val="18"/>
  </w:num>
  <w:num w:numId="32">
    <w:abstractNumId w:val="9"/>
  </w:num>
  <w:num w:numId="33">
    <w:abstractNumId w:val="2"/>
  </w:num>
  <w:num w:numId="34">
    <w:abstractNumId w:val="35"/>
  </w:num>
  <w:num w:numId="35">
    <w:abstractNumId w:val="24"/>
  </w:num>
  <w:num w:numId="36">
    <w:abstractNumId w:val="31"/>
  </w:num>
  <w:num w:numId="37">
    <w:abstractNumId w:val="22"/>
  </w:num>
  <w:num w:numId="38">
    <w:abstractNumId w:val="16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C4"/>
    <w:rsid w:val="00003C19"/>
    <w:rsid w:val="000056B6"/>
    <w:rsid w:val="00006598"/>
    <w:rsid w:val="00036B8E"/>
    <w:rsid w:val="00040099"/>
    <w:rsid w:val="00044810"/>
    <w:rsid w:val="000458CB"/>
    <w:rsid w:val="00047499"/>
    <w:rsid w:val="000610F4"/>
    <w:rsid w:val="00064FCE"/>
    <w:rsid w:val="00070E0D"/>
    <w:rsid w:val="00076D21"/>
    <w:rsid w:val="00077CDF"/>
    <w:rsid w:val="0008085E"/>
    <w:rsid w:val="0008185A"/>
    <w:rsid w:val="00096C1B"/>
    <w:rsid w:val="000A55BE"/>
    <w:rsid w:val="000B65AE"/>
    <w:rsid w:val="000B6D8B"/>
    <w:rsid w:val="000C025B"/>
    <w:rsid w:val="000C1444"/>
    <w:rsid w:val="000C7C12"/>
    <w:rsid w:val="00103196"/>
    <w:rsid w:val="00136067"/>
    <w:rsid w:val="00144F1E"/>
    <w:rsid w:val="00151D12"/>
    <w:rsid w:val="0016565C"/>
    <w:rsid w:val="001927A5"/>
    <w:rsid w:val="00193A2B"/>
    <w:rsid w:val="001A5222"/>
    <w:rsid w:val="001B1C55"/>
    <w:rsid w:val="001C0EFF"/>
    <w:rsid w:val="001C2B54"/>
    <w:rsid w:val="001C6691"/>
    <w:rsid w:val="001E09D5"/>
    <w:rsid w:val="001E7313"/>
    <w:rsid w:val="002077A8"/>
    <w:rsid w:val="00211493"/>
    <w:rsid w:val="0021149D"/>
    <w:rsid w:val="002207E6"/>
    <w:rsid w:val="00227047"/>
    <w:rsid w:val="00233FDB"/>
    <w:rsid w:val="00252C40"/>
    <w:rsid w:val="00253769"/>
    <w:rsid w:val="0027353A"/>
    <w:rsid w:val="00277BB4"/>
    <w:rsid w:val="00282433"/>
    <w:rsid w:val="00285254"/>
    <w:rsid w:val="00285CEB"/>
    <w:rsid w:val="00290EF6"/>
    <w:rsid w:val="002930E8"/>
    <w:rsid w:val="00297418"/>
    <w:rsid w:val="002A6358"/>
    <w:rsid w:val="002B2214"/>
    <w:rsid w:val="002B7A7F"/>
    <w:rsid w:val="002C33BF"/>
    <w:rsid w:val="002D6FD7"/>
    <w:rsid w:val="002E1055"/>
    <w:rsid w:val="002E4861"/>
    <w:rsid w:val="002F3463"/>
    <w:rsid w:val="00301158"/>
    <w:rsid w:val="00310A36"/>
    <w:rsid w:val="00316491"/>
    <w:rsid w:val="0033594A"/>
    <w:rsid w:val="00346280"/>
    <w:rsid w:val="0035793A"/>
    <w:rsid w:val="00372001"/>
    <w:rsid w:val="003862DB"/>
    <w:rsid w:val="003961F9"/>
    <w:rsid w:val="003A4204"/>
    <w:rsid w:val="003B307A"/>
    <w:rsid w:val="003B5175"/>
    <w:rsid w:val="003C6C13"/>
    <w:rsid w:val="003C70F8"/>
    <w:rsid w:val="003F5841"/>
    <w:rsid w:val="00403FC6"/>
    <w:rsid w:val="0042268D"/>
    <w:rsid w:val="00431863"/>
    <w:rsid w:val="00450D5A"/>
    <w:rsid w:val="00454839"/>
    <w:rsid w:val="00457950"/>
    <w:rsid w:val="00464890"/>
    <w:rsid w:val="00474D1A"/>
    <w:rsid w:val="00475A19"/>
    <w:rsid w:val="00491288"/>
    <w:rsid w:val="00494CD8"/>
    <w:rsid w:val="00494EBD"/>
    <w:rsid w:val="004B41B8"/>
    <w:rsid w:val="004B7635"/>
    <w:rsid w:val="004C0CC1"/>
    <w:rsid w:val="004D1064"/>
    <w:rsid w:val="004D28A8"/>
    <w:rsid w:val="004E1042"/>
    <w:rsid w:val="004E3BBC"/>
    <w:rsid w:val="004F0FF2"/>
    <w:rsid w:val="004F5491"/>
    <w:rsid w:val="00500465"/>
    <w:rsid w:val="00503974"/>
    <w:rsid w:val="00521D91"/>
    <w:rsid w:val="0054538B"/>
    <w:rsid w:val="00565A5C"/>
    <w:rsid w:val="00566000"/>
    <w:rsid w:val="0058154C"/>
    <w:rsid w:val="00583FD9"/>
    <w:rsid w:val="005A3E08"/>
    <w:rsid w:val="005C684A"/>
    <w:rsid w:val="005C766F"/>
    <w:rsid w:val="005D6547"/>
    <w:rsid w:val="005F24A0"/>
    <w:rsid w:val="005F7ACD"/>
    <w:rsid w:val="00601939"/>
    <w:rsid w:val="0060724C"/>
    <w:rsid w:val="00617768"/>
    <w:rsid w:val="006213B6"/>
    <w:rsid w:val="00632964"/>
    <w:rsid w:val="00633B01"/>
    <w:rsid w:val="006342A1"/>
    <w:rsid w:val="00640388"/>
    <w:rsid w:val="00640DD8"/>
    <w:rsid w:val="00640E77"/>
    <w:rsid w:val="00646794"/>
    <w:rsid w:val="00646A0A"/>
    <w:rsid w:val="006676C6"/>
    <w:rsid w:val="006760E9"/>
    <w:rsid w:val="00680AF4"/>
    <w:rsid w:val="00687009"/>
    <w:rsid w:val="006879D5"/>
    <w:rsid w:val="006A1BF5"/>
    <w:rsid w:val="006A3FC3"/>
    <w:rsid w:val="006B0F48"/>
    <w:rsid w:val="006B30A5"/>
    <w:rsid w:val="006B3629"/>
    <w:rsid w:val="006B59C4"/>
    <w:rsid w:val="006B6B26"/>
    <w:rsid w:val="006E4541"/>
    <w:rsid w:val="006E5FB1"/>
    <w:rsid w:val="00714320"/>
    <w:rsid w:val="00717242"/>
    <w:rsid w:val="00717EEA"/>
    <w:rsid w:val="00724AFC"/>
    <w:rsid w:val="00735ADE"/>
    <w:rsid w:val="007449A8"/>
    <w:rsid w:val="00765229"/>
    <w:rsid w:val="00765D85"/>
    <w:rsid w:val="00776A4A"/>
    <w:rsid w:val="00792D1E"/>
    <w:rsid w:val="007A6884"/>
    <w:rsid w:val="007C134B"/>
    <w:rsid w:val="007E4A6A"/>
    <w:rsid w:val="007E5643"/>
    <w:rsid w:val="007E7910"/>
    <w:rsid w:val="007F16ED"/>
    <w:rsid w:val="00806918"/>
    <w:rsid w:val="00823134"/>
    <w:rsid w:val="00825ACB"/>
    <w:rsid w:val="00826EAD"/>
    <w:rsid w:val="008309F0"/>
    <w:rsid w:val="008411B6"/>
    <w:rsid w:val="0085348F"/>
    <w:rsid w:val="00860CAD"/>
    <w:rsid w:val="00877052"/>
    <w:rsid w:val="00893263"/>
    <w:rsid w:val="00894C41"/>
    <w:rsid w:val="00894CC2"/>
    <w:rsid w:val="008A1A96"/>
    <w:rsid w:val="008B0727"/>
    <w:rsid w:val="008C3075"/>
    <w:rsid w:val="008C3408"/>
    <w:rsid w:val="00916810"/>
    <w:rsid w:val="00931802"/>
    <w:rsid w:val="00932ACF"/>
    <w:rsid w:val="009371D7"/>
    <w:rsid w:val="0094404E"/>
    <w:rsid w:val="00963620"/>
    <w:rsid w:val="009645F7"/>
    <w:rsid w:val="009716D1"/>
    <w:rsid w:val="009779CB"/>
    <w:rsid w:val="009833C5"/>
    <w:rsid w:val="0098424B"/>
    <w:rsid w:val="009A25CD"/>
    <w:rsid w:val="009A6C0D"/>
    <w:rsid w:val="009A6D6E"/>
    <w:rsid w:val="009A7A3D"/>
    <w:rsid w:val="009D0624"/>
    <w:rsid w:val="009D5CE6"/>
    <w:rsid w:val="009D5DB3"/>
    <w:rsid w:val="009F16F8"/>
    <w:rsid w:val="009F1D8F"/>
    <w:rsid w:val="009F222B"/>
    <w:rsid w:val="00A070E3"/>
    <w:rsid w:val="00A151C4"/>
    <w:rsid w:val="00A2488A"/>
    <w:rsid w:val="00A31A19"/>
    <w:rsid w:val="00A34CD5"/>
    <w:rsid w:val="00A4083C"/>
    <w:rsid w:val="00A60E03"/>
    <w:rsid w:val="00A64A5D"/>
    <w:rsid w:val="00A76B50"/>
    <w:rsid w:val="00A801B6"/>
    <w:rsid w:val="00A8020E"/>
    <w:rsid w:val="00A835DB"/>
    <w:rsid w:val="00A9403C"/>
    <w:rsid w:val="00AB477F"/>
    <w:rsid w:val="00AD6F9A"/>
    <w:rsid w:val="00AD7B3E"/>
    <w:rsid w:val="00AE1354"/>
    <w:rsid w:val="00AF37FA"/>
    <w:rsid w:val="00B01F78"/>
    <w:rsid w:val="00B06523"/>
    <w:rsid w:val="00B23B8F"/>
    <w:rsid w:val="00B3000B"/>
    <w:rsid w:val="00B3652C"/>
    <w:rsid w:val="00B40A51"/>
    <w:rsid w:val="00B42DD9"/>
    <w:rsid w:val="00B5174D"/>
    <w:rsid w:val="00BA33A5"/>
    <w:rsid w:val="00BC5766"/>
    <w:rsid w:val="00BE0E8C"/>
    <w:rsid w:val="00BF536C"/>
    <w:rsid w:val="00C06BA8"/>
    <w:rsid w:val="00C51BC6"/>
    <w:rsid w:val="00C56E20"/>
    <w:rsid w:val="00C74743"/>
    <w:rsid w:val="00C84302"/>
    <w:rsid w:val="00C86C98"/>
    <w:rsid w:val="00C96F2F"/>
    <w:rsid w:val="00CC7ED4"/>
    <w:rsid w:val="00CE18E1"/>
    <w:rsid w:val="00CE23A6"/>
    <w:rsid w:val="00CE72C5"/>
    <w:rsid w:val="00D01D9A"/>
    <w:rsid w:val="00D04342"/>
    <w:rsid w:val="00D23C1F"/>
    <w:rsid w:val="00D30266"/>
    <w:rsid w:val="00D3097F"/>
    <w:rsid w:val="00D33C5A"/>
    <w:rsid w:val="00D52F4C"/>
    <w:rsid w:val="00D60CB8"/>
    <w:rsid w:val="00D653BF"/>
    <w:rsid w:val="00D85513"/>
    <w:rsid w:val="00D93AFA"/>
    <w:rsid w:val="00D96BDF"/>
    <w:rsid w:val="00DA3392"/>
    <w:rsid w:val="00DA3C34"/>
    <w:rsid w:val="00DB4DD8"/>
    <w:rsid w:val="00DC1B91"/>
    <w:rsid w:val="00DD4929"/>
    <w:rsid w:val="00DE27BF"/>
    <w:rsid w:val="00E27588"/>
    <w:rsid w:val="00E36573"/>
    <w:rsid w:val="00E510B0"/>
    <w:rsid w:val="00E54971"/>
    <w:rsid w:val="00E711D6"/>
    <w:rsid w:val="00E82CEF"/>
    <w:rsid w:val="00EA3711"/>
    <w:rsid w:val="00EA449C"/>
    <w:rsid w:val="00EB0E8D"/>
    <w:rsid w:val="00EB2D2F"/>
    <w:rsid w:val="00EC5EEA"/>
    <w:rsid w:val="00EE6DE0"/>
    <w:rsid w:val="00EF1FD0"/>
    <w:rsid w:val="00F32CF3"/>
    <w:rsid w:val="00F374A8"/>
    <w:rsid w:val="00F46B5A"/>
    <w:rsid w:val="00F565E7"/>
    <w:rsid w:val="00F613F2"/>
    <w:rsid w:val="00F630B8"/>
    <w:rsid w:val="00F64926"/>
    <w:rsid w:val="00F66907"/>
    <w:rsid w:val="00F70217"/>
    <w:rsid w:val="00F80955"/>
    <w:rsid w:val="00FA57BB"/>
    <w:rsid w:val="00FA73BF"/>
    <w:rsid w:val="00FC6BE7"/>
    <w:rsid w:val="00FD47C8"/>
    <w:rsid w:val="00FE3839"/>
    <w:rsid w:val="00FE63C7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517E7"/>
  <w15:chartTrackingRefBased/>
  <w15:docId w15:val="{0CDF5450-D0E1-4406-BE49-CC80235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 w:val="24"/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A7F"/>
    <w:pPr>
      <w:spacing w:after="160" w:line="259" w:lineRule="auto"/>
      <w:ind w:left="720"/>
      <w:contextualSpacing/>
    </w:pPr>
    <w:rPr>
      <w:rFonts w:asciiTheme="minorHAnsi"/>
      <w:sz w:val="22"/>
      <w:szCs w:val="22"/>
      <w:lang w:eastAsia="en-CA"/>
    </w:rPr>
  </w:style>
  <w:style w:type="paragraph" w:customStyle="1" w:styleId="LabSection">
    <w:name w:val="Lab Section"/>
    <w:basedOn w:val="Normal"/>
    <w:next w:val="Normal"/>
    <w:qFormat/>
    <w:rsid w:val="003B5175"/>
    <w:pPr>
      <w:keepNext/>
      <w:numPr>
        <w:numId w:val="2"/>
      </w:numPr>
      <w:spacing w:before="240" w:after="120"/>
    </w:pPr>
    <w:rPr>
      <w:rFonts w:ascii="Arial" w:hAnsi="Arial"/>
      <w:b/>
      <w:bCs/>
      <w:iCs/>
      <w:sz w:val="24"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3B5175"/>
    <w:pPr>
      <w:keepNext/>
      <w:spacing w:before="60" w:after="60"/>
    </w:pPr>
    <w:rPr>
      <w:rFonts w:ascii="Arial" w:eastAsia="Calibri" w:hAnsi="Arial"/>
      <w:lang w:val="en-US"/>
    </w:rPr>
  </w:style>
  <w:style w:type="character" w:customStyle="1" w:styleId="TableTextChar">
    <w:name w:val="Table Text Char"/>
    <w:link w:val="TableText"/>
    <w:rsid w:val="003B5175"/>
    <w:rPr>
      <w:rFonts w:ascii="Arial" w:eastAsia="Calibri" w:hAnsi="Arial"/>
    </w:rPr>
  </w:style>
  <w:style w:type="paragraph" w:customStyle="1" w:styleId="TableHeading">
    <w:name w:val="Table Heading"/>
    <w:basedOn w:val="Normal"/>
    <w:qFormat/>
    <w:rsid w:val="003B5175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/>
    </w:rPr>
  </w:style>
  <w:style w:type="paragraph" w:customStyle="1" w:styleId="ReflectionQ">
    <w:name w:val="Reflection Q"/>
    <w:basedOn w:val="Normal"/>
    <w:qFormat/>
    <w:rsid w:val="003B5175"/>
    <w:pPr>
      <w:numPr>
        <w:ilvl w:val="1"/>
        <w:numId w:val="2"/>
      </w:numPr>
      <w:spacing w:before="120" w:after="120"/>
    </w:pPr>
    <w:rPr>
      <w:rFonts w:ascii="Arial" w:eastAsia="Calibri" w:hAnsi="Arial"/>
      <w:szCs w:val="22"/>
      <w:lang w:val="en-US"/>
    </w:rPr>
  </w:style>
  <w:style w:type="numbering" w:customStyle="1" w:styleId="SectionList">
    <w:name w:val="Section_List"/>
    <w:basedOn w:val="NoList"/>
    <w:uiPriority w:val="99"/>
    <w:rsid w:val="003B5175"/>
    <w:pPr>
      <w:numPr>
        <w:numId w:val="2"/>
      </w:numPr>
    </w:pPr>
  </w:style>
  <w:style w:type="paragraph" w:styleId="NoSpacing">
    <w:name w:val="No Spacing"/>
    <w:uiPriority w:val="1"/>
    <w:qFormat/>
    <w:rsid w:val="002E4861"/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346280"/>
    <w:rPr>
      <w:b/>
      <w:bCs/>
    </w:rPr>
  </w:style>
  <w:style w:type="paragraph" w:styleId="NormalWeb">
    <w:name w:val="Normal (Web)"/>
    <w:basedOn w:val="Normal"/>
    <w:uiPriority w:val="99"/>
    <w:unhideWhenUsed/>
    <w:rsid w:val="003F5841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174D"/>
    <w:pPr>
      <w:widowControl w:val="0"/>
      <w:spacing w:before="71"/>
      <w:ind w:left="112"/>
    </w:pPr>
    <w:rPr>
      <w:rFonts w:ascii="Arial" w:eastAsia="Arial" w:hAnsi="Arial" w:cs="Arial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rsid w:val="00006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uzanne.abraham\AppData\Local\Temp\OneNote\16.0\NT\0\Exam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E39C6EFD8D0D4D8D070A0092A5C940" ma:contentTypeVersion="13" ma:contentTypeDescription="Create a new document." ma:contentTypeScope="" ma:versionID="0d0e0e128d5f0a1be32c081f34d042aa">
  <xsd:schema xmlns:xsd="http://www.w3.org/2001/XMLSchema" xmlns:xs="http://www.w3.org/2001/XMLSchema" xmlns:p="http://schemas.microsoft.com/office/2006/metadata/properties" xmlns:ns3="e4bc722d-1741-439c-a4bb-698d069a0ce3" xmlns:ns4="a0c7d84e-a3b0-4415-ae6c-97537282c45f" targetNamespace="http://schemas.microsoft.com/office/2006/metadata/properties" ma:root="true" ma:fieldsID="36983352e56797b37c140ec3dbb09bc0" ns3:_="" ns4:_="">
    <xsd:import namespace="e4bc722d-1741-439c-a4bb-698d069a0ce3"/>
    <xsd:import namespace="a0c7d84e-a3b0-4415-ae6c-97537282c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722d-1741-439c-a4bb-698d069a0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7d84e-a3b0-4415-ae6c-97537282c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6F91D7-ADF3-4B20-9D23-3647A690E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c722d-1741-439c-a4bb-698d069a0ce3"/>
    <ds:schemaRef ds:uri="a0c7d84e-a3b0-4415-ae6c-97537282c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FE8CB5-AF32-784C-993D-8A9D3C18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C:\Users\suzanne.abraham\AppData\Local\Temp\OneNote\16.0\NT\0\Exam Document Template.dotx</Template>
  <TotalTime>41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Cover Sheet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Cover Sheet</dc:title>
  <dc:subject>All CS subjects</dc:subject>
  <dc:creator>Suzanne Abraham</dc:creator>
  <cp:keywords/>
  <cp:lastModifiedBy>Catherine Leung</cp:lastModifiedBy>
  <cp:revision>15</cp:revision>
  <cp:lastPrinted>2018-02-14T14:23:00Z</cp:lastPrinted>
  <dcterms:created xsi:type="dcterms:W3CDTF">2020-07-31T01:06:00Z</dcterms:created>
  <dcterms:modified xsi:type="dcterms:W3CDTF">2020-07-31T17:57:00Z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0x01010018E39C6EFD8D0D4D8D070A0092A5C940</vt:lpwstr>
  </property>
</Properties>
</file>